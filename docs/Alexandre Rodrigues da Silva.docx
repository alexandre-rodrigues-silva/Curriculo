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/>
          <w:sz w:val="44"/>
          <w:szCs w:val="18"/>
          <w:lang w:val="pt-BR"/>
        </w:rPr>
        <w:alias w:val="Autor"/>
        <w:tag w:val=""/>
        <w:id w:val="1246310863"/>
        <w:placeholder>
          <w:docPart w:val="9D18CA1AFD9244D1ACAC2EE3712F29E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0774E8E" w14:textId="77777777" w:rsidR="0053761A" w:rsidRPr="00B3141C" w:rsidRDefault="00BD27F7" w:rsidP="00B3141C">
          <w:pPr>
            <w:pStyle w:val="Ttulo"/>
            <w:jc w:val="center"/>
            <w:rPr>
              <w:rFonts w:ascii="Arial" w:hAnsi="Arial" w:cs="Arial"/>
              <w:b/>
              <w:sz w:val="44"/>
              <w:szCs w:val="18"/>
              <w:lang w:val="pt-BR"/>
            </w:rPr>
          </w:pPr>
          <w:r w:rsidRPr="00B3141C">
            <w:rPr>
              <w:rFonts w:ascii="Arial" w:hAnsi="Arial" w:cs="Arial"/>
              <w:b/>
              <w:sz w:val="44"/>
              <w:szCs w:val="18"/>
              <w:lang w:val="pt-BR"/>
            </w:rPr>
            <w:t>Alexandre Rodrigues da Silva</w:t>
          </w:r>
        </w:p>
      </w:sdtContent>
    </w:sdt>
    <w:tbl>
      <w:tblPr>
        <w:tblStyle w:val="Tabeladocurrculo"/>
        <w:tblW w:w="4957" w:type="pct"/>
        <w:tblLook w:val="04A0" w:firstRow="1" w:lastRow="0" w:firstColumn="1" w:lastColumn="0" w:noHBand="0" w:noVBand="1"/>
        <w:tblDescription w:val="Contact Info"/>
      </w:tblPr>
      <w:tblGrid>
        <w:gridCol w:w="1582"/>
        <w:gridCol w:w="7082"/>
      </w:tblGrid>
      <w:tr w:rsidR="0053761A" w:rsidRPr="00CA2C55" w14:paraId="0B4BE9FA" w14:textId="77777777" w:rsidTr="00BD2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"/>
        </w:trPr>
        <w:tc>
          <w:tcPr>
            <w:tcW w:w="913" w:type="pct"/>
          </w:tcPr>
          <w:p w14:paraId="7C0D527B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26224208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BD27F7" w:rsidRPr="007F5FD0" w14:paraId="2521F5CB" w14:textId="77777777" w:rsidTr="00BD27F7">
        <w:trPr>
          <w:trHeight w:val="371"/>
        </w:trPr>
        <w:tc>
          <w:tcPr>
            <w:tcW w:w="913" w:type="pct"/>
          </w:tcPr>
          <w:p w14:paraId="7A5BD0B7" w14:textId="77777777" w:rsidR="00BD27F7" w:rsidRPr="00CA2C55" w:rsidRDefault="00BD27F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2F6305D3" w14:textId="77777777" w:rsidR="00BD27F7" w:rsidRDefault="00BD27F7">
            <w:pPr>
              <w:pStyle w:val="Informaesdocontato"/>
              <w:rPr>
                <w:rStyle w:val="Hyperlink"/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Rua Goiânia, Alto Tarumã – Pinhais/PR </w:t>
            </w:r>
            <w:r w:rsidRPr="00CA2C55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pt-BR"/>
              </w:rPr>
              <w:t>|</w:t>
            </w: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 41 – 9 8416 - 7733 </w:t>
            </w:r>
            <w:r w:rsidRPr="00CA2C55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pt-BR"/>
              </w:rPr>
              <w:t>|</w:t>
            </w: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 </w:t>
            </w:r>
            <w:hyperlink r:id="rId9" w:history="1">
              <w:r w:rsidR="0052643D" w:rsidRPr="001B283B">
                <w:rPr>
                  <w:rStyle w:val="Hyperlink"/>
                  <w:rFonts w:ascii="Arial" w:hAnsi="Arial" w:cs="Arial"/>
                  <w:sz w:val="18"/>
                  <w:szCs w:val="18"/>
                  <w:lang w:val="pt-BR"/>
                </w:rPr>
                <w:t>btt.ale@gmail.com</w:t>
              </w:r>
            </w:hyperlink>
          </w:p>
          <w:p w14:paraId="04E3478C" w14:textId="77777777" w:rsidR="0052643D" w:rsidRDefault="00E301CF" w:rsidP="00E301CF">
            <w:pPr>
              <w:pStyle w:val="Informaesdocontato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01CF">
              <w:rPr>
                <w:rStyle w:val="Hyperlink"/>
                <w:rFonts w:ascii="Arial" w:hAnsi="Arial" w:cs="Arial"/>
                <w:sz w:val="18"/>
                <w:szCs w:val="18"/>
                <w:u w:val="none"/>
                <w:lang w:val="pt-BR"/>
              </w:rPr>
              <w:t>3</w:t>
            </w:r>
            <w:r w:rsidR="009363F8">
              <w:rPr>
                <w:rStyle w:val="Hyperlink"/>
                <w:rFonts w:ascii="Arial" w:hAnsi="Arial" w:cs="Arial"/>
                <w:sz w:val="18"/>
                <w:szCs w:val="18"/>
                <w:u w:val="none"/>
                <w:lang w:val="pt-BR"/>
              </w:rPr>
              <w:t>3</w:t>
            </w:r>
            <w:r w:rsidRPr="00E301CF">
              <w:rPr>
                <w:rStyle w:val="Hyperlink"/>
                <w:rFonts w:ascii="Arial" w:hAnsi="Arial" w:cs="Arial"/>
                <w:sz w:val="18"/>
                <w:szCs w:val="18"/>
                <w:u w:val="none"/>
                <w:lang w:val="pt-BR"/>
              </w:rPr>
              <w:t xml:space="preserve"> anos – Casado – Sem </w:t>
            </w:r>
            <w:r w:rsidR="00126BB4" w:rsidRPr="00E301CF">
              <w:rPr>
                <w:rStyle w:val="Hyperlink"/>
                <w:rFonts w:ascii="Arial" w:hAnsi="Arial" w:cs="Arial"/>
                <w:sz w:val="18"/>
                <w:szCs w:val="18"/>
                <w:u w:val="none"/>
                <w:lang w:val="pt-BR"/>
              </w:rPr>
              <w:t>filhos</w:t>
            </w:r>
            <w:r w:rsidR="00126BB4">
              <w:rPr>
                <w:rFonts w:ascii="Arial" w:hAnsi="Arial" w:cs="Arial"/>
                <w:sz w:val="18"/>
                <w:szCs w:val="18"/>
                <w:lang w:val="pt-BR"/>
              </w:rPr>
              <w:t xml:space="preserve"> 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Recado</w:t>
            </w:r>
            <w:r w:rsidR="0052643D">
              <w:rPr>
                <w:rFonts w:ascii="Arial" w:hAnsi="Arial" w:cs="Arial"/>
                <w:sz w:val="18"/>
                <w:szCs w:val="18"/>
                <w:lang w:val="pt-BR"/>
              </w:rPr>
              <w:t xml:space="preserve"> 41 – 9 9944 – 4790 (Jadd)</w:t>
            </w:r>
          </w:p>
          <w:p w14:paraId="1E3C7BCF" w14:textId="77777777" w:rsidR="002E3444" w:rsidRDefault="002E3444" w:rsidP="00E301CF">
            <w:pPr>
              <w:pStyle w:val="Informaesdoconta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14:paraId="4431450A" w14:textId="77777777" w:rsidR="002E3444" w:rsidRDefault="002E3444" w:rsidP="00E301CF">
            <w:pPr>
              <w:pStyle w:val="Informaesdocontato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Meio de transporte: </w:t>
            </w:r>
            <w:r w:rsidR="00126BB4">
              <w:rPr>
                <w:rFonts w:ascii="Arial" w:hAnsi="Arial" w:cs="Arial"/>
                <w:sz w:val="18"/>
                <w:szCs w:val="18"/>
                <w:lang w:val="pt-BR"/>
              </w:rPr>
              <w:t>Veículo próprio.</w:t>
            </w:r>
          </w:p>
          <w:p w14:paraId="774808D3" w14:textId="77777777" w:rsidR="007F5FD0" w:rsidRDefault="007F5FD0" w:rsidP="00E301CF">
            <w:pPr>
              <w:pStyle w:val="Informaesdoconta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14:paraId="65BD4E30" w14:textId="77777777" w:rsidR="007F5FD0" w:rsidRDefault="007F5FD0" w:rsidP="00E301CF">
            <w:pPr>
              <w:pStyle w:val="Informaesdocontato"/>
            </w:pPr>
            <w:hyperlink r:id="rId10" w:history="1">
              <w:r w:rsidRPr="007F5FD0">
                <w:rPr>
                  <w:rStyle w:val="Hyperlink"/>
                  <w:lang w:val="pt-BR"/>
                </w:rPr>
                <w:t>https://github.com/alexandre-rodrigues-silva</w:t>
              </w:r>
            </w:hyperlink>
          </w:p>
          <w:p w14:paraId="44D748D2" w14:textId="77777777" w:rsidR="007F5FD0" w:rsidRDefault="007F5FD0" w:rsidP="00E301CF">
            <w:pPr>
              <w:pStyle w:val="Informaesdoconta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14:paraId="116685A6" w14:textId="70EBC0CC" w:rsidR="007F5FD0" w:rsidRPr="007F5FD0" w:rsidRDefault="007F5FD0" w:rsidP="00E301CF">
            <w:pPr>
              <w:pStyle w:val="Informaesdocontato"/>
              <w:rPr>
                <w:rFonts w:ascii="Arial" w:hAnsi="Arial" w:cs="Arial"/>
                <w:sz w:val="18"/>
                <w:szCs w:val="18"/>
                <w:lang w:val="pt-BR"/>
              </w:rPr>
            </w:pPr>
            <w:hyperlink r:id="rId11" w:history="1">
              <w:r w:rsidRPr="004F3C89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  <w:lang w:val="pt-BR"/>
                </w:rPr>
                <w:t>https://</w:t>
              </w:r>
              <w:r w:rsidRPr="004F3C89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  <w:lang w:val="pt-BR"/>
                </w:rPr>
                <w:t>www.linkedin.com/in/alexandre-silva-02267072</w:t>
              </w:r>
            </w:hyperlink>
          </w:p>
        </w:tc>
      </w:tr>
    </w:tbl>
    <w:p w14:paraId="22DF20F9" w14:textId="77777777" w:rsidR="0053761A" w:rsidRPr="00CA2C55" w:rsidRDefault="00B3141C">
      <w:pPr>
        <w:pStyle w:val="Ttulodase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O</w:t>
      </w:r>
      <w:r w:rsidR="00BD27F7" w:rsidRPr="00CA2C55">
        <w:rPr>
          <w:rFonts w:ascii="Arial" w:hAnsi="Arial" w:cs="Arial"/>
          <w:sz w:val="18"/>
          <w:szCs w:val="18"/>
          <w:lang w:val="pt-BR"/>
        </w:rPr>
        <w:t>bjetivo</w:t>
      </w:r>
      <w:bookmarkStart w:id="0" w:name="_GoBack"/>
      <w:bookmarkEnd w:id="0"/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Summary"/>
      </w:tblPr>
      <w:tblGrid>
        <w:gridCol w:w="1596"/>
        <w:gridCol w:w="7143"/>
      </w:tblGrid>
      <w:tr w:rsidR="0053761A" w:rsidRPr="00CA2C55" w14:paraId="31AB86BE" w14:textId="77777777" w:rsidTr="00537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500BB15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68161188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53761A" w:rsidRPr="007F5FD0" w14:paraId="5637FF5B" w14:textId="77777777" w:rsidTr="0053761A">
        <w:tc>
          <w:tcPr>
            <w:tcW w:w="913" w:type="pct"/>
          </w:tcPr>
          <w:p w14:paraId="1C5CF5ED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355342D7" w14:textId="77777777" w:rsidR="0053761A" w:rsidRPr="00CA2C55" w:rsidRDefault="009363F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Participar do processo seletivo para vaga </w:t>
            </w:r>
            <w:r w:rsidR="00126BB4">
              <w:rPr>
                <w:rFonts w:ascii="Arial" w:hAnsi="Arial" w:cs="Arial"/>
                <w:sz w:val="18"/>
                <w:szCs w:val="18"/>
                <w:lang w:val="pt-BR"/>
              </w:rPr>
              <w:t>relacionada ao perfil.</w:t>
            </w:r>
          </w:p>
        </w:tc>
      </w:tr>
    </w:tbl>
    <w:p w14:paraId="3D4C2A50" w14:textId="77777777" w:rsidR="0053761A" w:rsidRPr="00CA2C55" w:rsidRDefault="00BD27F7">
      <w:pPr>
        <w:pStyle w:val="Ttulodaseo"/>
        <w:rPr>
          <w:rFonts w:ascii="Arial" w:hAnsi="Arial" w:cs="Arial"/>
          <w:sz w:val="18"/>
          <w:szCs w:val="18"/>
          <w:lang w:val="pt-BR"/>
        </w:rPr>
      </w:pPr>
      <w:r w:rsidRPr="00CA2C55">
        <w:rPr>
          <w:rFonts w:ascii="Arial" w:hAnsi="Arial" w:cs="Arial"/>
          <w:sz w:val="18"/>
          <w:szCs w:val="18"/>
          <w:lang w:val="pt-BR"/>
        </w:rPr>
        <w:t>Habilidades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Skills"/>
      </w:tblPr>
      <w:tblGrid>
        <w:gridCol w:w="1596"/>
        <w:gridCol w:w="7143"/>
      </w:tblGrid>
      <w:tr w:rsidR="0053761A" w:rsidRPr="00CA2C55" w14:paraId="5E971746" w14:textId="77777777" w:rsidTr="00537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2E001A40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54FBE543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53761A" w:rsidRPr="007F5FD0" w14:paraId="6989A995" w14:textId="77777777" w:rsidTr="0053761A">
        <w:tc>
          <w:tcPr>
            <w:tcW w:w="913" w:type="pct"/>
          </w:tcPr>
          <w:p w14:paraId="6564D3C2" w14:textId="77777777" w:rsidR="0053761A" w:rsidRPr="00CA2C55" w:rsidRDefault="0053761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681CB8ED" w14:textId="77777777" w:rsidR="0053761A" w:rsidRPr="00CA2C55" w:rsidRDefault="000D3C39">
            <w:pPr>
              <w:pStyle w:val="Subseo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Idiomas</w:t>
            </w:r>
          </w:p>
          <w:p w14:paraId="30EF5B2D" w14:textId="77777777" w:rsidR="0053761A" w:rsidRPr="00CA2C55" w:rsidRDefault="00BD27F7">
            <w:pPr>
              <w:pStyle w:val="Listacommarcadores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Inglês intermediário (Fala pouco, escreve pouco, lê bem).</w:t>
            </w:r>
          </w:p>
        </w:tc>
      </w:tr>
      <w:sdt>
        <w:sdtPr>
          <w:rPr>
            <w:rFonts w:ascii="Arial" w:hAnsi="Arial" w:cs="Arial"/>
            <w:sz w:val="18"/>
            <w:szCs w:val="18"/>
            <w:lang w:val="pt-BR"/>
          </w:rPr>
          <w:id w:val="1857463929"/>
          <w15:repeatingSection/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  <w:lang w:val="pt-BR"/>
              </w:rPr>
              <w:id w:val="2011181661"/>
              <w:placeholder>
                <w:docPart w:val="FC4D5E76058D4BC1B59DB9731BA19604"/>
              </w:placeholder>
              <w15:repeatingSectionItem/>
            </w:sdtPr>
            <w:sdtEndPr/>
            <w:sdtContent>
              <w:tr w:rsidR="0053761A" w:rsidRPr="007F5FD0" w14:paraId="26CE11A0" w14:textId="77777777" w:rsidTr="0053761A">
                <w:tc>
                  <w:tcPr>
                    <w:tcW w:w="913" w:type="pct"/>
                  </w:tcPr>
                  <w:p w14:paraId="613BA9F8" w14:textId="77777777" w:rsidR="0053761A" w:rsidRPr="00CA2C55" w:rsidRDefault="0053761A">
                    <w:pP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</w:p>
                </w:tc>
                <w:tc>
                  <w:tcPr>
                    <w:tcW w:w="4087" w:type="pct"/>
                  </w:tcPr>
                  <w:p w14:paraId="48F47E10" w14:textId="77777777" w:rsidR="0053761A" w:rsidRPr="00CA2C55" w:rsidRDefault="000D3C39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Software</w:t>
                    </w:r>
                    <w:r w:rsidR="009363F8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s</w:t>
                    </w:r>
                  </w:p>
                  <w:p w14:paraId="66950606" w14:textId="77777777" w:rsidR="009363F8" w:rsidRDefault="00BD27F7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Pacote Office Intermediário/Avançado – Conhecimento em programação Excel. (VBA)</w:t>
                    </w:r>
                    <w:r w:rsidR="009363F8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;</w:t>
                    </w:r>
                  </w:p>
                  <w:p w14:paraId="7E1508B1" w14:textId="77777777" w:rsidR="009363F8" w:rsidRDefault="009363F8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Autocad 2D – Projetos elétricos residenciais, comerciais e boa experiência em projetos de máquinas;</w:t>
                    </w:r>
                  </w:p>
                  <w:p w14:paraId="07FB5974" w14:textId="77777777" w:rsidR="009363F8" w:rsidRDefault="009363F8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ERP Delsoft;</w:t>
                    </w:r>
                  </w:p>
                  <w:p w14:paraId="50A36106" w14:textId="77777777" w:rsidR="0053761A" w:rsidRPr="00CA2C55" w:rsidRDefault="009363F8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Labview – Sistema de prototipação de sistemas supervisórios SCADA;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sz w:val="18"/>
                <w:szCs w:val="18"/>
                <w:lang w:val="pt-BR"/>
              </w:rPr>
              <w:id w:val="-154152420"/>
              <w:placeholder>
                <w:docPart w:val="7164ECC67C1A476DAFC2CEACC0BED575"/>
              </w:placeholder>
              <w15:repeatingSectionItem/>
            </w:sdtPr>
            <w:sdtEndPr/>
            <w:sdtContent>
              <w:tr w:rsidR="0008672C" w:rsidRPr="007F5FD0" w14:paraId="0B413BAC" w14:textId="77777777" w:rsidTr="0053761A">
                <w:tc>
                  <w:tcPr>
                    <w:tcW w:w="913" w:type="pct"/>
                  </w:tcPr>
                  <w:p w14:paraId="4A86F6EC" w14:textId="77777777" w:rsidR="0008672C" w:rsidRPr="00CA2C55" w:rsidRDefault="0008672C">
                    <w:pP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</w:p>
                </w:tc>
                <w:tc>
                  <w:tcPr>
                    <w:tcW w:w="4087" w:type="pct"/>
                  </w:tcPr>
                  <w:p w14:paraId="36BBA6BC" w14:textId="77777777" w:rsidR="0008672C" w:rsidRPr="00CA2C55" w:rsidRDefault="0008672C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Programação</w:t>
                    </w:r>
                  </w:p>
                  <w:p w14:paraId="57F83C75" w14:textId="77777777" w:rsidR="009363F8" w:rsidRDefault="0008672C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Conhecimentos em p</w:t>
                    </w:r>
                    <w:r w:rsidR="0010768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rogramação e web. </w:t>
                    </w:r>
                    <w:r w:rsidR="00107685" w:rsidRPr="009363F8">
                      <w:rPr>
                        <w:rFonts w:ascii="Arial" w:hAnsi="Arial" w:cs="Arial"/>
                        <w:sz w:val="18"/>
                        <w:szCs w:val="18"/>
                      </w:rPr>
                      <w:t>C#, Java, C, C++, HTML, CSS, PHP, JavaScript</w:t>
                    </w:r>
                    <w:r w:rsidR="009363F8">
                      <w:rPr>
                        <w:rFonts w:ascii="Arial" w:hAnsi="Arial" w:cs="Arial"/>
                        <w:sz w:val="18"/>
                        <w:szCs w:val="18"/>
                      </w:rPr>
                      <w:t>;</w:t>
                    </w:r>
                  </w:p>
                  <w:p w14:paraId="69343D40" w14:textId="77777777" w:rsidR="009363F8" w:rsidRDefault="009363F8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9363F8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Conhecimentos em programação orientada 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 objetos;</w:t>
                    </w:r>
                  </w:p>
                  <w:p w14:paraId="141EBDE8" w14:textId="77777777" w:rsidR="009363F8" w:rsidRPr="00CA2C55" w:rsidRDefault="009363F8" w:rsidP="009363F8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Desenvolvimento e prototipação</w:t>
                    </w:r>
                  </w:p>
                  <w:p w14:paraId="7A683835" w14:textId="77777777" w:rsidR="0008672C" w:rsidRPr="009363F8" w:rsidRDefault="009363F8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Conhecimentos em plataformas de prototipação (i.e. Arduino) incluindo projetos eletrônicos, IoT e comunicação serial ou RF;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sz w:val="18"/>
                <w:szCs w:val="18"/>
                <w:lang w:val="pt-BR"/>
              </w:rPr>
              <w:id w:val="-1646116802"/>
              <w:placeholder>
                <w:docPart w:val="C9A23B233E0C4FC98CEA1C5F4079972A"/>
              </w:placeholder>
              <w15:repeatingSectionItem/>
            </w:sdtPr>
            <w:sdtEndPr/>
            <w:sdtContent>
              <w:tr w:rsidR="0008672C" w:rsidRPr="007F5FD0" w14:paraId="3600DE87" w14:textId="77777777" w:rsidTr="0053761A">
                <w:tc>
                  <w:tcPr>
                    <w:tcW w:w="913" w:type="pct"/>
                  </w:tcPr>
                  <w:p w14:paraId="609AF70C" w14:textId="77777777" w:rsidR="0008672C" w:rsidRPr="00CA2C55" w:rsidRDefault="0008672C">
                    <w:pP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</w:p>
                </w:tc>
                <w:tc>
                  <w:tcPr>
                    <w:tcW w:w="4087" w:type="pct"/>
                  </w:tcPr>
                  <w:p w14:paraId="34045EBA" w14:textId="77777777" w:rsidR="0008672C" w:rsidRPr="00CA2C55" w:rsidRDefault="0008672C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Projetos elétricos</w:t>
                    </w:r>
                  </w:p>
                  <w:p w14:paraId="26B2D778" w14:textId="77777777" w:rsidR="0008672C" w:rsidRPr="00CA2C55" w:rsidRDefault="0008672C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Experiência em desenvolvimento de projetos elétricos voltados para automação</w:t>
                    </w:r>
                    <w:r w:rsidR="009363F8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, incluindo dimensionamento de fios, cabos, componentes e soluções em campo;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sz w:val="18"/>
                <w:szCs w:val="18"/>
                <w:lang w:val="pt-BR"/>
              </w:rPr>
              <w:id w:val="-1161927939"/>
              <w:placeholder>
                <w:docPart w:val="E0AFB580674C42B8A37CEC3F5E0184E6"/>
              </w:placeholder>
              <w15:repeatingSectionItem/>
            </w:sdtPr>
            <w:sdtEndPr/>
            <w:sdtContent>
              <w:tr w:rsidR="0008672C" w:rsidRPr="007F5FD0" w14:paraId="0FC59921" w14:textId="77777777" w:rsidTr="0053761A">
                <w:tc>
                  <w:tcPr>
                    <w:tcW w:w="913" w:type="pct"/>
                  </w:tcPr>
                  <w:p w14:paraId="5A65A2E7" w14:textId="77777777" w:rsidR="0008672C" w:rsidRPr="00CA2C55" w:rsidRDefault="0008672C">
                    <w:pP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</w:p>
                </w:tc>
                <w:tc>
                  <w:tcPr>
                    <w:tcW w:w="4087" w:type="pct"/>
                  </w:tcPr>
                  <w:p w14:paraId="08276B29" w14:textId="77777777" w:rsidR="0008672C" w:rsidRPr="00CA2C55" w:rsidRDefault="00107685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Inversores, </w:t>
                    </w:r>
                    <w:r w:rsidR="0008672C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Soft starters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 e CLP’s</w:t>
                    </w:r>
                  </w:p>
                  <w:p w14:paraId="6B46C54E" w14:textId="77777777" w:rsidR="002E3444" w:rsidRDefault="0008672C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Experiência em</w:t>
                    </w:r>
                    <w:r w:rsidR="0010768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 parametrização, programação, dimensionamento e manutenção.</w:t>
                    </w:r>
                  </w:p>
                  <w:p w14:paraId="150C3122" w14:textId="77777777" w:rsidR="0008672C" w:rsidRPr="00CA2C55" w:rsidRDefault="002E3444">
                    <w:pPr>
                      <w:pStyle w:val="Listacommarcadores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Experiência em parametrização de válvulas de expansão eletrônica (CAREL).</w:t>
                    </w:r>
                  </w:p>
                </w:tc>
              </w:tr>
            </w:sdtContent>
          </w:sdt>
        </w:sdtContent>
      </w:sdt>
    </w:tbl>
    <w:p w14:paraId="2A904E2C" w14:textId="77777777" w:rsidR="0053761A" w:rsidRPr="00CA2C55" w:rsidRDefault="000D3C39">
      <w:pPr>
        <w:pStyle w:val="Ttulodaseo"/>
        <w:rPr>
          <w:rFonts w:ascii="Arial" w:hAnsi="Arial" w:cs="Arial"/>
          <w:sz w:val="18"/>
          <w:szCs w:val="18"/>
          <w:lang w:val="pt-BR"/>
        </w:rPr>
      </w:pPr>
      <w:r w:rsidRPr="00CA2C55">
        <w:rPr>
          <w:rFonts w:ascii="Arial" w:hAnsi="Arial" w:cs="Arial"/>
          <w:sz w:val="18"/>
          <w:szCs w:val="18"/>
          <w:lang w:val="pt-BR"/>
        </w:rPr>
        <w:t>Experiência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53761A" w:rsidRPr="00CA2C55" w14:paraId="0026BD42" w14:textId="77777777" w:rsidTr="00537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D13B6E3" w14:textId="77777777" w:rsidR="0053761A" w:rsidRPr="00CA2C55" w:rsidRDefault="0053761A">
            <w:pPr>
              <w:spacing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785C188C" w14:textId="77777777" w:rsidR="0053761A" w:rsidRPr="00CA2C55" w:rsidRDefault="0053761A">
            <w:pPr>
              <w:spacing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53761A" w:rsidRPr="007F5FD0" w14:paraId="46DE9051" w14:textId="77777777" w:rsidTr="0053761A">
        <w:tc>
          <w:tcPr>
            <w:tcW w:w="913" w:type="pct"/>
          </w:tcPr>
          <w:p w14:paraId="69372CF8" w14:textId="77777777" w:rsidR="0053761A" w:rsidRPr="00CA2C55" w:rsidRDefault="00BD27F7">
            <w:pPr>
              <w:pStyle w:val="Data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2005 - 2010</w:t>
            </w:r>
          </w:p>
        </w:tc>
        <w:tc>
          <w:tcPr>
            <w:tcW w:w="4087" w:type="pct"/>
          </w:tcPr>
          <w:p w14:paraId="04C51571" w14:textId="77777777" w:rsidR="0053761A" w:rsidRPr="00CA2C55" w:rsidRDefault="00BD27F7">
            <w:pPr>
              <w:pStyle w:val="Subseo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Técnico</w:t>
            </w:r>
            <w:r w:rsidR="00126BB4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="000D3C39" w:rsidRPr="00CA2C55">
              <w:rPr>
                <w:rFonts w:ascii="Arial" w:hAnsi="Arial" w:cs="Arial"/>
                <w:sz w:val="18"/>
                <w:szCs w:val="18"/>
                <w:lang w:val="pt-BR"/>
              </w:rPr>
              <w:t> </w:t>
            </w:r>
            <w:r w:rsidRPr="00CA2C55">
              <w:rPr>
                <w:rStyle w:val="nfase"/>
                <w:rFonts w:ascii="Arial" w:hAnsi="Arial" w:cs="Arial"/>
                <w:sz w:val="18"/>
                <w:szCs w:val="18"/>
                <w:lang w:val="pt-BR"/>
              </w:rPr>
              <w:t>Refrimar</w:t>
            </w:r>
            <w:proofErr w:type="gramEnd"/>
            <w:r w:rsidRPr="00CA2C55">
              <w:rPr>
                <w:rStyle w:val="nfase"/>
                <w:rFonts w:ascii="Arial" w:hAnsi="Arial" w:cs="Arial"/>
                <w:sz w:val="18"/>
                <w:szCs w:val="18"/>
                <w:lang w:val="pt-BR"/>
              </w:rPr>
              <w:t xml:space="preserve"> Refrigeração – Praia Grande - SP</w:t>
            </w:r>
          </w:p>
          <w:p w14:paraId="17D44EC5" w14:textId="77777777" w:rsidR="0053761A" w:rsidRPr="00CA2C55" w:rsidRDefault="00BD27F7" w:rsidP="00BD27F7">
            <w:pPr>
              <w:pStyle w:val="Subseo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color w:val="595959" w:themeColor="text1" w:themeTint="A6"/>
                <w:sz w:val="18"/>
                <w:szCs w:val="18"/>
                <w:lang w:val="pt-BR"/>
              </w:rPr>
              <w:t>Atendimento em campo para realização de orçamentos e execução de serviços relacionados. Instalação e manutenção de sistemas de refrigeração comercial e doméstica incluindo-se condicionamento de ar.</w:t>
            </w:r>
          </w:p>
        </w:tc>
      </w:tr>
      <w:sdt>
        <w:sdtPr>
          <w:rPr>
            <w:rFonts w:ascii="Arial" w:hAnsi="Arial" w:cs="Arial"/>
            <w:color w:val="595959" w:themeColor="text1" w:themeTint="A6"/>
            <w:sz w:val="18"/>
            <w:szCs w:val="18"/>
            <w:lang w:val="pt-BR"/>
          </w:rPr>
          <w:id w:val="-1144189173"/>
          <w15:repeatingSection/>
        </w:sdtPr>
        <w:sdtEndPr>
          <w:rPr>
            <w:color w:val="000000" w:themeColor="text1"/>
          </w:rPr>
        </w:sdtEndPr>
        <w:sdtContent>
          <w:sdt>
            <w:sdtPr>
              <w:rPr>
                <w:rFonts w:ascii="Arial" w:hAnsi="Arial" w:cs="Arial"/>
                <w:color w:val="595959" w:themeColor="text1" w:themeTint="A6"/>
                <w:sz w:val="18"/>
                <w:szCs w:val="18"/>
                <w:lang w:val="pt-BR"/>
              </w:rPr>
              <w:id w:val="-693077924"/>
              <w:placeholder>
                <w:docPart w:val="FC4D5E76058D4BC1B59DB9731BA19604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53761A" w:rsidRPr="007F5FD0" w14:paraId="2CDFB2F2" w14:textId="77777777" w:rsidTr="0053761A">
                <w:tc>
                  <w:tcPr>
                    <w:tcW w:w="913" w:type="pct"/>
                  </w:tcPr>
                  <w:p w14:paraId="63534878" w14:textId="77777777" w:rsidR="0053761A" w:rsidRPr="00CA2C55" w:rsidRDefault="00BD27F7">
                    <w:pPr>
                      <w:pStyle w:val="Data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2011 - 2012</w:t>
                    </w:r>
                  </w:p>
                </w:tc>
                <w:tc>
                  <w:tcPr>
                    <w:tcW w:w="4087" w:type="pct"/>
                  </w:tcPr>
                  <w:p w14:paraId="0D1003A8" w14:textId="77777777" w:rsidR="0053761A" w:rsidRPr="00CA2C55" w:rsidRDefault="00BD27F7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Supervisor Técnico</w:t>
                    </w:r>
                    <w:r w:rsidR="00126BB4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 </w:t>
                    </w:r>
                    <w:r w:rsidR="000D3C39"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 </w:t>
                    </w:r>
                    <w:r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>PG – Tec – Curitiba - PR</w:t>
                    </w:r>
                  </w:p>
                  <w:p w14:paraId="3A68F243" w14:textId="77777777" w:rsidR="00BD27F7" w:rsidRPr="00CA2C55" w:rsidRDefault="00BD27F7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lastRenderedPageBreak/>
                      <w:t>Projeto, orçamento e instalação de sistema de condicionamento de ar doméstico.</w:t>
                    </w:r>
                  </w:p>
                  <w:p w14:paraId="6722D0F3" w14:textId="77777777" w:rsidR="00BD27F7" w:rsidRPr="00CA2C55" w:rsidRDefault="00BD27F7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t>Atendimento em campo, manutenção e análise de garantia de fábrica de marcas representadas pela empresa (Samsung, LG).</w:t>
                    </w:r>
                  </w:p>
                  <w:p w14:paraId="3DB6E799" w14:textId="77777777" w:rsidR="0053761A" w:rsidRPr="00CA2C55" w:rsidRDefault="00BD27F7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t>Atendimento em campo para realização de orçamentos e execução de serviços relacionados.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color w:val="595959" w:themeColor="text1" w:themeTint="A6"/>
                <w:sz w:val="18"/>
                <w:szCs w:val="18"/>
                <w:lang w:val="pt-BR"/>
              </w:rPr>
              <w:id w:val="414453137"/>
              <w:placeholder>
                <w:docPart w:val="BDC8049CC95A467BBB9E2FA544878B8A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BD27F7" w:rsidRPr="0064163E" w14:paraId="23132EEF" w14:textId="77777777" w:rsidTr="0053761A">
                <w:tc>
                  <w:tcPr>
                    <w:tcW w:w="913" w:type="pct"/>
                  </w:tcPr>
                  <w:p w14:paraId="1CE0CA01" w14:textId="77777777" w:rsidR="00BD27F7" w:rsidRPr="00CA2C55" w:rsidRDefault="00CA2C55">
                    <w:pPr>
                      <w:pStyle w:val="Data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2014 - 2016</w:t>
                    </w:r>
                  </w:p>
                </w:tc>
                <w:tc>
                  <w:tcPr>
                    <w:tcW w:w="4087" w:type="pct"/>
                  </w:tcPr>
                  <w:p w14:paraId="76B244E7" w14:textId="77777777" w:rsidR="00BD27F7" w:rsidRPr="00CA2C55" w:rsidRDefault="00CA2C55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Coordenador de Assistência Técnica</w:t>
                    </w:r>
                    <w:r w:rsidR="00BD27F7"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,  </w:t>
                    </w:r>
                    <w:r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Thermosolution </w:t>
                    </w:r>
                    <w:r w:rsidR="00BD27F7"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>–</w:t>
                    </w:r>
                    <w:r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 Pinhais</w:t>
                    </w:r>
                    <w:r w:rsidR="00BD27F7"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 xml:space="preserve"> - PR</w:t>
                    </w:r>
                  </w:p>
                  <w:p w14:paraId="300A4921" w14:textId="77777777" w:rsidR="00CA2C55" w:rsidRPr="00CA2C55" w:rsidRDefault="00CA2C55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t>Gerenciar setor de pós-venda (administrativo, compras, materiais, orçamentos, coordenação de equipes em campo, supervisão e treinamento).</w:t>
                    </w:r>
                  </w:p>
                  <w:p w14:paraId="15A45088" w14:textId="77777777" w:rsidR="00CA2C55" w:rsidRDefault="00CA2C55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t>Acompanhar execução dos trabalhos em garantia e comunicar aos setores de engenharia e qualidade.</w:t>
                    </w:r>
                  </w:p>
                  <w:p w14:paraId="5BB22734" w14:textId="77777777" w:rsidR="0064163E" w:rsidRPr="00CA2C55" w:rsidRDefault="0064163E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t>Teste de qualidade em equipamentos e quadros elétricos.</w:t>
                    </w:r>
                  </w:p>
                  <w:p w14:paraId="5C96DFC3" w14:textId="77777777" w:rsidR="00BD27F7" w:rsidRPr="00CA2C55" w:rsidRDefault="00CA2C55" w:rsidP="00BD27F7">
                    <w:pPr>
                      <w:pStyle w:val="Subseo"/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color w:val="595959" w:themeColor="text1" w:themeTint="A6"/>
                        <w:sz w:val="18"/>
                        <w:szCs w:val="18"/>
                        <w:lang w:val="pt-BR"/>
                      </w:rPr>
                      <w:t>Gerenciar Frota de veículos.</w:t>
                    </w:r>
                  </w:p>
                </w:tc>
              </w:tr>
            </w:sdtContent>
          </w:sdt>
        </w:sdtContent>
      </w:sdt>
    </w:tbl>
    <w:p w14:paraId="31FC3A4D" w14:textId="77777777" w:rsidR="0053761A" w:rsidRPr="00CA2C55" w:rsidRDefault="000D3C39">
      <w:pPr>
        <w:pStyle w:val="Ttulodaseo"/>
        <w:rPr>
          <w:rFonts w:ascii="Arial" w:hAnsi="Arial" w:cs="Arial"/>
          <w:sz w:val="18"/>
          <w:szCs w:val="18"/>
          <w:lang w:val="pt-BR"/>
        </w:rPr>
      </w:pPr>
      <w:r w:rsidRPr="00CA2C55">
        <w:rPr>
          <w:rFonts w:ascii="Arial" w:hAnsi="Arial" w:cs="Arial"/>
          <w:sz w:val="18"/>
          <w:szCs w:val="18"/>
          <w:lang w:val="pt-BR"/>
        </w:rPr>
        <w:t>Educação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Education"/>
      </w:tblPr>
      <w:tblGrid>
        <w:gridCol w:w="1596"/>
        <w:gridCol w:w="7143"/>
      </w:tblGrid>
      <w:tr w:rsidR="0053761A" w:rsidRPr="00CA2C55" w14:paraId="071D871C" w14:textId="77777777" w:rsidTr="00537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4556DA5" w14:textId="77777777" w:rsidR="0053761A" w:rsidRPr="00CA2C55" w:rsidRDefault="0053761A">
            <w:pPr>
              <w:spacing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4C5C2C55" w14:textId="77777777" w:rsidR="0053761A" w:rsidRPr="00CA2C55" w:rsidRDefault="0053761A">
            <w:pPr>
              <w:spacing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53761A" w:rsidRPr="007F5FD0" w14:paraId="22D449C4" w14:textId="77777777" w:rsidTr="0053761A">
        <w:tc>
          <w:tcPr>
            <w:tcW w:w="913" w:type="pct"/>
          </w:tcPr>
          <w:p w14:paraId="12D4E290" w14:textId="77777777" w:rsidR="0053761A" w:rsidRPr="00CA2C55" w:rsidRDefault="00CA2C55">
            <w:pPr>
              <w:pStyle w:val="Data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2002</w:t>
            </w:r>
          </w:p>
        </w:tc>
        <w:tc>
          <w:tcPr>
            <w:tcW w:w="4087" w:type="pct"/>
          </w:tcPr>
          <w:p w14:paraId="0C047A4B" w14:textId="77777777" w:rsidR="0053761A" w:rsidRPr="00CA2C55" w:rsidRDefault="00CA2C55">
            <w:pPr>
              <w:pStyle w:val="Subseo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A2C55">
              <w:rPr>
                <w:rFonts w:ascii="Arial" w:hAnsi="Arial" w:cs="Arial"/>
                <w:sz w:val="18"/>
                <w:szCs w:val="18"/>
                <w:lang w:val="pt-BR"/>
              </w:rPr>
              <w:t>Ensino Médio Completo</w:t>
            </w:r>
            <w:r w:rsidR="000D3C39" w:rsidRPr="00CA2C55">
              <w:rPr>
                <w:rFonts w:ascii="Arial" w:hAnsi="Arial" w:cs="Arial"/>
                <w:sz w:val="18"/>
                <w:szCs w:val="18"/>
                <w:lang w:val="pt-BR"/>
              </w:rPr>
              <w:t>,  </w:t>
            </w:r>
            <w:r w:rsidRPr="00CA2C55">
              <w:rPr>
                <w:rStyle w:val="nfase"/>
                <w:rFonts w:ascii="Arial" w:hAnsi="Arial" w:cs="Arial"/>
                <w:sz w:val="18"/>
                <w:szCs w:val="18"/>
                <w:lang w:val="pt-BR"/>
              </w:rPr>
              <w:t>Colégio  Objetivo</w:t>
            </w:r>
          </w:p>
        </w:tc>
      </w:tr>
      <w:sdt>
        <w:sdtPr>
          <w:rPr>
            <w:rFonts w:ascii="Arial" w:hAnsi="Arial" w:cs="Arial"/>
            <w:sz w:val="18"/>
            <w:szCs w:val="18"/>
            <w:lang w:val="pt-BR"/>
          </w:rPr>
          <w:id w:val="1945648944"/>
          <w15:repeatingSection/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  <w:lang w:val="pt-BR"/>
              </w:rPr>
              <w:id w:val="1768577862"/>
              <w:placeholder>
                <w:docPart w:val="FC4D5E76058D4BC1B59DB9731BA19604"/>
              </w:placeholder>
              <w15:repeatingSectionItem/>
            </w:sdtPr>
            <w:sdtEndPr/>
            <w:sdtContent>
              <w:tr w:rsidR="0053761A" w:rsidRPr="007F5FD0" w14:paraId="38F38446" w14:textId="77777777" w:rsidTr="0053761A">
                <w:tc>
                  <w:tcPr>
                    <w:tcW w:w="913" w:type="pct"/>
                  </w:tcPr>
                  <w:p w14:paraId="451EB8B9" w14:textId="77777777" w:rsidR="0053761A" w:rsidRPr="00CA2C55" w:rsidRDefault="00107685">
                    <w:pPr>
                      <w:pStyle w:val="Data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2012 - 2015</w:t>
                    </w:r>
                  </w:p>
                </w:tc>
                <w:tc>
                  <w:tcPr>
                    <w:tcW w:w="4087" w:type="pct"/>
                  </w:tcPr>
                  <w:p w14:paraId="46A166DA" w14:textId="77777777" w:rsidR="0053761A" w:rsidRPr="00CA2C55" w:rsidRDefault="00CA2C55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Bacharelado em Engenharia Elétrica (5° Período - Trancado)</w:t>
                    </w:r>
                    <w:r w:rsidR="000D3C39"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,  </w:t>
                    </w:r>
                    <w:r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>UTFPR - Curitiba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sz w:val="18"/>
                <w:szCs w:val="18"/>
                <w:lang w:val="pt-BR"/>
              </w:rPr>
              <w:id w:val="-1113130133"/>
              <w:placeholder>
                <w:docPart w:val="91025202FA2443ABBB48823FE3DAE468"/>
              </w:placeholder>
              <w15:repeatingSectionItem/>
            </w:sdtPr>
            <w:sdtEndPr/>
            <w:sdtContent>
              <w:tr w:rsidR="00CA2C55" w:rsidRPr="007F5FD0" w14:paraId="507F6AD5" w14:textId="77777777" w:rsidTr="0053761A">
                <w:tc>
                  <w:tcPr>
                    <w:tcW w:w="913" w:type="pct"/>
                  </w:tcPr>
                  <w:p w14:paraId="71264B6A" w14:textId="77777777" w:rsidR="00CA2C55" w:rsidRPr="00CA2C55" w:rsidRDefault="00CA2C55">
                    <w:pPr>
                      <w:pStyle w:val="Data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201</w:t>
                    </w:r>
                    <w:r w:rsidR="005873DE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8</w:t>
                    </w:r>
                  </w:p>
                </w:tc>
                <w:tc>
                  <w:tcPr>
                    <w:tcW w:w="4087" w:type="pct"/>
                  </w:tcPr>
                  <w:p w14:paraId="6528277A" w14:textId="77777777" w:rsidR="00CA2C55" w:rsidRPr="00CA2C55" w:rsidRDefault="00CA2C55">
                    <w:pPr>
                      <w:pStyle w:val="Subseo"/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</w:pPr>
                    <w:r w:rsidRPr="00CA2C55">
                      <w:rPr>
                        <w:rFonts w:ascii="Arial" w:hAnsi="Arial" w:cs="Arial"/>
                        <w:sz w:val="18"/>
                        <w:szCs w:val="18"/>
                        <w:lang w:val="pt-BR"/>
                      </w:rPr>
                      <w:t>Tecnologia em Automação Industrial,  </w:t>
                    </w:r>
                    <w:r w:rsidRPr="00CA2C55">
                      <w:rPr>
                        <w:rStyle w:val="nfase"/>
                        <w:rFonts w:ascii="Arial" w:hAnsi="Arial" w:cs="Arial"/>
                        <w:sz w:val="18"/>
                        <w:szCs w:val="18"/>
                        <w:lang w:val="pt-BR"/>
                      </w:rPr>
                      <w:t>UTFPR - Curitiba</w:t>
                    </w:r>
                  </w:p>
                </w:tc>
              </w:tr>
            </w:sdtContent>
          </w:sdt>
        </w:sdtContent>
      </w:sdt>
      <w:tr w:rsidR="002E3444" w:rsidRPr="007F5FD0" w14:paraId="7BC8D5B1" w14:textId="77777777" w:rsidTr="0053761A">
        <w:tc>
          <w:tcPr>
            <w:tcW w:w="913" w:type="pct"/>
          </w:tcPr>
          <w:p w14:paraId="43323C5A" w14:textId="77777777" w:rsidR="002E3444" w:rsidRDefault="002E3444">
            <w:pPr>
              <w:pStyle w:val="Data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                                                       </w:t>
            </w:r>
          </w:p>
        </w:tc>
        <w:tc>
          <w:tcPr>
            <w:tcW w:w="4087" w:type="pct"/>
          </w:tcPr>
          <w:p w14:paraId="794233C4" w14:textId="77777777" w:rsidR="002E3444" w:rsidRPr="00CA2C55" w:rsidRDefault="002E3444">
            <w:pPr>
              <w:pStyle w:val="Subse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14:paraId="62BAF24A" w14:textId="77777777" w:rsidR="002E3444" w:rsidRPr="00CA2C55" w:rsidRDefault="002E3444" w:rsidP="002E3444">
      <w:pPr>
        <w:pStyle w:val="Ttulodase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Outros cursos</w:t>
      </w:r>
    </w:p>
    <w:p w14:paraId="38EDFEFD" w14:textId="77777777" w:rsidR="0053761A" w:rsidRDefault="0053761A" w:rsidP="00CA2C55">
      <w:pPr>
        <w:rPr>
          <w:lang w:val="pt-BR"/>
        </w:rPr>
      </w:pPr>
    </w:p>
    <w:p w14:paraId="1D5BFE4A" w14:textId="77777777" w:rsidR="002E3444" w:rsidRPr="002E3444" w:rsidRDefault="002E3444" w:rsidP="002E3444">
      <w:pPr>
        <w:pStyle w:val="PargrafodaLista"/>
        <w:numPr>
          <w:ilvl w:val="0"/>
          <w:numId w:val="7"/>
        </w:numPr>
        <w:rPr>
          <w:lang w:val="pt-BR"/>
        </w:rPr>
      </w:pPr>
      <w:r w:rsidRPr="002E3444">
        <w:rPr>
          <w:lang w:val="pt-BR"/>
        </w:rPr>
        <w:t>Montagem e desmontagem de compressores semi-herméticos e parafuso.</w:t>
      </w:r>
      <w:r>
        <w:rPr>
          <w:lang w:val="pt-BR"/>
        </w:rPr>
        <w:t xml:space="preserve"> (BITZER)</w:t>
      </w:r>
    </w:p>
    <w:p w14:paraId="6D371035" w14:textId="77777777" w:rsidR="002E3444" w:rsidRPr="002E3444" w:rsidRDefault="002E3444" w:rsidP="002E3444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Conhecimentos em NR10, NR35 e NR12.</w:t>
      </w:r>
    </w:p>
    <w:p w14:paraId="7475AB59" w14:textId="77777777" w:rsidR="005873DE" w:rsidRPr="00CA2C55" w:rsidRDefault="005873DE" w:rsidP="005873DE">
      <w:pPr>
        <w:pStyle w:val="Ttulodase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Características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Education"/>
      </w:tblPr>
      <w:tblGrid>
        <w:gridCol w:w="1596"/>
        <w:gridCol w:w="7143"/>
      </w:tblGrid>
      <w:tr w:rsidR="005873DE" w:rsidRPr="00CA2C55" w14:paraId="3E1EDEF1" w14:textId="77777777" w:rsidTr="001F7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13B7D53" w14:textId="77777777" w:rsidR="005873DE" w:rsidRPr="00CA2C55" w:rsidRDefault="005873DE" w:rsidP="001F7E81">
            <w:pPr>
              <w:spacing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087" w:type="pct"/>
          </w:tcPr>
          <w:p w14:paraId="4243CD11" w14:textId="77777777" w:rsidR="005873DE" w:rsidRPr="00CA2C55" w:rsidRDefault="005873DE" w:rsidP="001F7E81">
            <w:pPr>
              <w:spacing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14:paraId="415B8E41" w14:textId="77777777" w:rsidR="005873DE" w:rsidRDefault="005873DE" w:rsidP="00CA2C55">
      <w:pPr>
        <w:rPr>
          <w:lang w:val="pt-BR"/>
        </w:rPr>
      </w:pPr>
    </w:p>
    <w:p w14:paraId="706D311F" w14:textId="77777777" w:rsidR="005873DE" w:rsidRDefault="005873DE" w:rsidP="005873D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Determinado</w:t>
      </w:r>
    </w:p>
    <w:p w14:paraId="2802667A" w14:textId="77777777" w:rsidR="005873DE" w:rsidRDefault="005873DE" w:rsidP="005873D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Comprometido</w:t>
      </w:r>
    </w:p>
    <w:p w14:paraId="7F2225AA" w14:textId="77777777" w:rsidR="005873DE" w:rsidRDefault="005873DE" w:rsidP="005873D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Autodidata</w:t>
      </w:r>
    </w:p>
    <w:p w14:paraId="5C0BF8AC" w14:textId="77777777" w:rsidR="005873DE" w:rsidRDefault="005873DE" w:rsidP="005873D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Boa comunicação oral e escrita</w:t>
      </w:r>
    </w:p>
    <w:p w14:paraId="524FB985" w14:textId="77777777" w:rsidR="005873DE" w:rsidRDefault="005873DE" w:rsidP="005873D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Bom relacionamento interpessoal</w:t>
      </w:r>
    </w:p>
    <w:p w14:paraId="578D17C1" w14:textId="77777777" w:rsidR="005873DE" w:rsidRPr="005873DE" w:rsidRDefault="005873DE" w:rsidP="005873D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Visão macro dos setores e processos empresariais</w:t>
      </w:r>
    </w:p>
    <w:p w14:paraId="5AD52B4B" w14:textId="77777777" w:rsidR="009363F8" w:rsidRDefault="002E3444" w:rsidP="009363F8">
      <w:pPr>
        <w:pStyle w:val="Ttulodase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pretensão Salarial</w:t>
      </w:r>
    </w:p>
    <w:p w14:paraId="3EEAB077" w14:textId="77777777" w:rsidR="002E3444" w:rsidRDefault="002E3444" w:rsidP="002E3444">
      <w:pPr>
        <w:rPr>
          <w:lang w:val="pt-BR"/>
        </w:rPr>
      </w:pPr>
    </w:p>
    <w:p w14:paraId="4C80A55D" w14:textId="77777777" w:rsidR="002E3444" w:rsidRDefault="002E3444" w:rsidP="002E3444">
      <w:pPr>
        <w:rPr>
          <w:lang w:val="pt-BR"/>
        </w:rPr>
      </w:pPr>
      <w:r>
        <w:rPr>
          <w:lang w:val="pt-BR"/>
        </w:rPr>
        <w:t xml:space="preserve">CLT – (BASE – INICIAL) R$ </w:t>
      </w:r>
      <w:r w:rsidR="00126BB4">
        <w:rPr>
          <w:lang w:val="pt-BR"/>
        </w:rPr>
        <w:t>2000,00</w:t>
      </w:r>
      <w:r>
        <w:rPr>
          <w:lang w:val="pt-BR"/>
        </w:rPr>
        <w:t xml:space="preserve"> – Equivalente ao ultimo salário. </w:t>
      </w:r>
    </w:p>
    <w:p w14:paraId="7E54BC58" w14:textId="77777777" w:rsidR="002E3444" w:rsidRPr="002E3444" w:rsidRDefault="002E3444" w:rsidP="002E3444">
      <w:pPr>
        <w:rPr>
          <w:lang w:val="pt-BR"/>
        </w:rPr>
      </w:pPr>
      <w:r>
        <w:rPr>
          <w:lang w:val="pt-BR"/>
        </w:rPr>
        <w:t>PJ – A combinar dependendo dos benefícios ofertados pela empresa e equivalência com outros colaboradores.</w:t>
      </w:r>
    </w:p>
    <w:p w14:paraId="13CA7AD3" w14:textId="77777777" w:rsidR="005873DE" w:rsidRPr="009363F8" w:rsidRDefault="005873DE" w:rsidP="00CA2C55">
      <w:pPr>
        <w:rPr>
          <w:lang w:val="pt-BR"/>
        </w:rPr>
      </w:pPr>
    </w:p>
    <w:sectPr w:rsidR="005873DE" w:rsidRPr="009363F8" w:rsidSect="000D3C39">
      <w:footerReference w:type="default" r:id="rId12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561B0" w14:textId="77777777" w:rsidR="004B6D01" w:rsidRDefault="004B6D01">
      <w:pPr>
        <w:spacing w:after="0"/>
      </w:pPr>
      <w:r>
        <w:separator/>
      </w:r>
    </w:p>
    <w:p w14:paraId="5C414E77" w14:textId="77777777" w:rsidR="004B6D01" w:rsidRDefault="004B6D01"/>
  </w:endnote>
  <w:endnote w:type="continuationSeparator" w:id="0">
    <w:p w14:paraId="5B6A30F1" w14:textId="77777777" w:rsidR="004B6D01" w:rsidRDefault="004B6D01">
      <w:pPr>
        <w:spacing w:after="0"/>
      </w:pPr>
      <w:r>
        <w:continuationSeparator/>
      </w:r>
    </w:p>
    <w:p w14:paraId="13E47867" w14:textId="77777777" w:rsidR="004B6D01" w:rsidRDefault="004B6D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131D2" w14:textId="77777777" w:rsidR="0053761A" w:rsidRDefault="000D3C39">
    <w:pPr>
      <w:pStyle w:val="rodap"/>
    </w:pPr>
    <w:r>
      <w:rPr>
        <w:lang w:val="pt-BR"/>
      </w:rPr>
      <w:t xml:space="preserve">Página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07685" w:rsidRPr="00107685">
      <w:rPr>
        <w:lang w:val="pt-B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BE942" w14:textId="77777777" w:rsidR="004B6D01" w:rsidRDefault="004B6D01">
      <w:pPr>
        <w:spacing w:after="0"/>
      </w:pPr>
      <w:r>
        <w:separator/>
      </w:r>
    </w:p>
    <w:p w14:paraId="0F504B71" w14:textId="77777777" w:rsidR="004B6D01" w:rsidRDefault="004B6D01"/>
  </w:footnote>
  <w:footnote w:type="continuationSeparator" w:id="0">
    <w:p w14:paraId="1E046216" w14:textId="77777777" w:rsidR="004B6D01" w:rsidRDefault="004B6D01">
      <w:pPr>
        <w:spacing w:after="0"/>
      </w:pPr>
      <w:r>
        <w:continuationSeparator/>
      </w:r>
    </w:p>
    <w:p w14:paraId="2933B26C" w14:textId="77777777" w:rsidR="004B6D01" w:rsidRDefault="004B6D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E5A4072"/>
    <w:multiLevelType w:val="hybridMultilevel"/>
    <w:tmpl w:val="A840109E"/>
    <w:lvl w:ilvl="0" w:tplc="EBB0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mmarcadore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76632"/>
    <w:multiLevelType w:val="hybridMultilevel"/>
    <w:tmpl w:val="7396C570"/>
    <w:lvl w:ilvl="0" w:tplc="F3940490">
      <w:start w:val="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F7"/>
    <w:rsid w:val="0008672C"/>
    <w:rsid w:val="000D3C39"/>
    <w:rsid w:val="00107685"/>
    <w:rsid w:val="00126BB4"/>
    <w:rsid w:val="002E3444"/>
    <w:rsid w:val="004B6D01"/>
    <w:rsid w:val="0052643D"/>
    <w:rsid w:val="0053761A"/>
    <w:rsid w:val="005716B5"/>
    <w:rsid w:val="005873DE"/>
    <w:rsid w:val="005B70C6"/>
    <w:rsid w:val="0064163E"/>
    <w:rsid w:val="007F5FD0"/>
    <w:rsid w:val="008C64CE"/>
    <w:rsid w:val="009363F8"/>
    <w:rsid w:val="009F3331"/>
    <w:rsid w:val="00A62D96"/>
    <w:rsid w:val="00B3141C"/>
    <w:rsid w:val="00B70A45"/>
    <w:rsid w:val="00BD27F7"/>
    <w:rsid w:val="00C529F7"/>
    <w:rsid w:val="00CA2C55"/>
    <w:rsid w:val="00E3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71E6"/>
  <w15:chartTrackingRefBased/>
  <w15:docId w15:val="{A8DF3DC2-C503-48D9-8B6D-BC7D63DC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5"/>
      </w:numPr>
    </w:pPr>
  </w:style>
  <w:style w:type="paragraph" w:customStyle="1" w:styleId="Subseo">
    <w:name w:val="Subseção"/>
    <w:basedOn w:val="Normal"/>
    <w:uiPriority w:val="1"/>
    <w:qFormat/>
    <w:pPr>
      <w:spacing w:after="120"/>
    </w:pPr>
    <w:rPr>
      <w:color w:val="000000" w:themeColor="text1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Carderodap">
    <w:name w:val="Car de rodapé"/>
    <w:basedOn w:val="Fontepargpadro"/>
    <w:link w:val="rodap"/>
    <w:uiPriority w:val="99"/>
    <w:rPr>
      <w:noProof/>
    </w:rPr>
  </w:style>
  <w:style w:type="table" w:customStyle="1" w:styleId="Gradedatabela">
    <w:name w:val="Grade da tabela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ocurrculo">
    <w:name w:val="Tabela do currículo"/>
    <w:basedOn w:val="Tabela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aChar">
    <w:name w:val="Data Char"/>
    <w:basedOn w:val="Fontepargpadro"/>
    <w:link w:val="Data"/>
    <w:uiPriority w:val="1"/>
    <w:rPr>
      <w:color w:val="000000" w:themeColor="text1"/>
    </w:rPr>
  </w:style>
  <w:style w:type="character" w:styleId="nfase">
    <w:name w:val="Emphasis"/>
    <w:basedOn w:val="Fontepargpadro"/>
    <w:uiPriority w:val="2"/>
    <w:unhideWhenUsed/>
    <w:qFormat/>
    <w:rPr>
      <w:i/>
      <w:iCs/>
      <w:color w:val="404040" w:themeColor="text1" w:themeTint="BF"/>
    </w:rPr>
  </w:style>
  <w:style w:type="paragraph" w:customStyle="1" w:styleId="Informaesdocontato">
    <w:name w:val="Informações do contato"/>
    <w:basedOn w:val="Normal"/>
    <w:uiPriority w:val="1"/>
    <w:qFormat/>
    <w:pPr>
      <w:spacing w:after="360"/>
      <w:contextualSpacing/>
    </w:pPr>
  </w:style>
  <w:style w:type="character" w:styleId="TextodoEspaoReservado0">
    <w:name w:val="Placeholder Text"/>
    <w:basedOn w:val="Fontepargpadro"/>
    <w:uiPriority w:val="99"/>
    <w:semiHidden/>
    <w:rsid w:val="000D3C3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27F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27F7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2643D"/>
    <w:rPr>
      <w:color w:val="5F5F5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5873DE"/>
    <w:pPr>
      <w:ind w:left="720"/>
      <w:contextualSpacing/>
    </w:pPr>
  </w:style>
  <w:style w:type="character" w:customStyle="1" w:styleId="vanity-namedomain">
    <w:name w:val="vanity-name__domain"/>
    <w:basedOn w:val="Fontepargpadro"/>
    <w:rsid w:val="007F5FD0"/>
  </w:style>
  <w:style w:type="character" w:customStyle="1" w:styleId="vanity-namedisplay-name">
    <w:name w:val="vanity-name__display-name"/>
    <w:basedOn w:val="Fontepargpadro"/>
    <w:rsid w:val="007F5FD0"/>
  </w:style>
  <w:style w:type="character" w:styleId="MenoPendente">
    <w:name w:val="Unresolved Mention"/>
    <w:basedOn w:val="Fontepargpadro"/>
    <w:uiPriority w:val="99"/>
    <w:semiHidden/>
    <w:unhideWhenUsed/>
    <w:rsid w:val="007F5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alexandre-silva-0226707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lexandre-rodrigues-silva" TargetMode="External"/><Relationship Id="rId4" Type="http://schemas.openxmlformats.org/officeDocument/2006/relationships/styles" Target="styles.xml"/><Relationship Id="rId9" Type="http://schemas.openxmlformats.org/officeDocument/2006/relationships/hyperlink" Target="mailto:btt.ale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18CA1AFD9244D1ACAC2EE3712F29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28DDAA-B8D1-4369-8B90-CBEADE587688}"/>
      </w:docPartPr>
      <w:docPartBody>
        <w:p w:rsidR="00092BA2" w:rsidRDefault="00DF6E77">
          <w:pPr>
            <w:pStyle w:val="9D18CA1AFD9244D1ACAC2EE3712F29E0"/>
          </w:pPr>
          <w:r w:rsidRPr="000D3C39">
            <w:t>[Seu Nome]</w:t>
          </w:r>
        </w:p>
      </w:docPartBody>
    </w:docPart>
    <w:docPart>
      <w:docPartPr>
        <w:name w:val="FC4D5E76058D4BC1B59DB9731BA196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82D3DF-40B4-429B-B689-98599CC49C36}"/>
      </w:docPartPr>
      <w:docPartBody>
        <w:p w:rsidR="00092BA2" w:rsidRDefault="00DF6E77">
          <w:pPr>
            <w:pStyle w:val="FC4D5E76058D4BC1B59DB9731BA19604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BDC8049CC95A467BBB9E2FA544878B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34A1F5-BC28-4212-A8F4-3AFDD2664342}"/>
      </w:docPartPr>
      <w:docPartBody>
        <w:p w:rsidR="00092BA2" w:rsidRDefault="00DA5AF4" w:rsidP="00DA5AF4">
          <w:pPr>
            <w:pStyle w:val="BDC8049CC95A467BBB9E2FA544878B8A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91025202FA2443ABBB48823FE3DAE4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455514-CC98-4AAB-A84D-0ECFD919E594}"/>
      </w:docPartPr>
      <w:docPartBody>
        <w:p w:rsidR="00092BA2" w:rsidRDefault="00DA5AF4" w:rsidP="00DA5AF4">
          <w:pPr>
            <w:pStyle w:val="91025202FA2443ABBB48823FE3DAE468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7164ECC67C1A476DAFC2CEACC0BED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B00FCF-6B2D-49DD-B759-FE9A7F598A10}"/>
      </w:docPartPr>
      <w:docPartBody>
        <w:p w:rsidR="00652D2F" w:rsidRDefault="00FB27F0" w:rsidP="00FB27F0">
          <w:pPr>
            <w:pStyle w:val="7164ECC67C1A476DAFC2CEACC0BED575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C9A23B233E0C4FC98CEA1C5F407997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7CFB95-351B-4A1C-9280-AEC5BC365987}"/>
      </w:docPartPr>
      <w:docPartBody>
        <w:p w:rsidR="00652D2F" w:rsidRDefault="00FB27F0" w:rsidP="00FB27F0">
          <w:pPr>
            <w:pStyle w:val="C9A23B233E0C4FC98CEA1C5F4079972A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E0AFB580674C42B8A37CEC3F5E0184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773FE8-AC18-4A54-B934-30C85DD95B7D}"/>
      </w:docPartPr>
      <w:docPartBody>
        <w:p w:rsidR="00652D2F" w:rsidRDefault="00FB27F0" w:rsidP="00FB27F0">
          <w:pPr>
            <w:pStyle w:val="E0AFB580674C42B8A37CEC3F5E0184E6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AF4"/>
    <w:rsid w:val="0002741D"/>
    <w:rsid w:val="00092BA2"/>
    <w:rsid w:val="000B7BB8"/>
    <w:rsid w:val="001D2FF3"/>
    <w:rsid w:val="001D6A58"/>
    <w:rsid w:val="005554E7"/>
    <w:rsid w:val="00652D2F"/>
    <w:rsid w:val="00724891"/>
    <w:rsid w:val="007C521E"/>
    <w:rsid w:val="00DA5AF4"/>
    <w:rsid w:val="00DF6E77"/>
    <w:rsid w:val="00EB7489"/>
    <w:rsid w:val="00F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D18CA1AFD9244D1ACAC2EE3712F29E0">
    <w:name w:val="9D18CA1AFD9244D1ACAC2EE3712F29E0"/>
  </w:style>
  <w:style w:type="paragraph" w:customStyle="1" w:styleId="266F00F6F716409A90E14B012564D032">
    <w:name w:val="266F00F6F716409A90E14B012564D032"/>
  </w:style>
  <w:style w:type="paragraph" w:customStyle="1" w:styleId="83E74221A70D4447A1CFC02094A67459">
    <w:name w:val="83E74221A70D4447A1CFC02094A67459"/>
  </w:style>
  <w:style w:type="paragraph" w:customStyle="1" w:styleId="90DF8FAC325B41A9A687FA6B58333931">
    <w:name w:val="90DF8FAC325B41A9A687FA6B58333931"/>
  </w:style>
  <w:style w:type="paragraph" w:customStyle="1" w:styleId="8A15FD2F109F4AB2BDD4C76D7E740341">
    <w:name w:val="8A15FD2F109F4AB2BDD4C76D7E740341"/>
  </w:style>
  <w:style w:type="paragraph" w:customStyle="1" w:styleId="16C5439D622047CEA2180219BB3FD5CF">
    <w:name w:val="16C5439D622047CEA2180219BB3FD5CF"/>
  </w:style>
  <w:style w:type="character" w:customStyle="1" w:styleId="Textodoespaoreservado">
    <w:name w:val="Texto do espaço reservado"/>
    <w:basedOn w:val="Fontepargpadro"/>
    <w:uiPriority w:val="99"/>
    <w:semiHidden/>
    <w:rsid w:val="001D6A58"/>
    <w:rPr>
      <w:color w:val="808080"/>
    </w:rPr>
  </w:style>
  <w:style w:type="paragraph" w:customStyle="1" w:styleId="FC4D5E76058D4BC1B59DB9731BA19604">
    <w:name w:val="FC4D5E76058D4BC1B59DB9731BA19604"/>
  </w:style>
  <w:style w:type="paragraph" w:customStyle="1" w:styleId="45EEA5C93B1E437A9F4C2AA7D3448367">
    <w:name w:val="45EEA5C93B1E437A9F4C2AA7D3448367"/>
  </w:style>
  <w:style w:type="paragraph" w:customStyle="1" w:styleId="0DAC74DA1885408F8E42F23F444AB1BA">
    <w:name w:val="0DAC74DA1885408F8E42F23F444AB1BA"/>
  </w:style>
  <w:style w:type="paragraph" w:customStyle="1" w:styleId="9D02F8662F3C40F489657ABF64D1509B">
    <w:name w:val="9D02F8662F3C40F489657ABF64D1509B"/>
  </w:style>
  <w:style w:type="character" w:styleId="nfase">
    <w:name w:val="Emphasis"/>
    <w:basedOn w:val="Fontepargpadro"/>
    <w:uiPriority w:val="2"/>
    <w:unhideWhenUsed/>
    <w:qFormat/>
    <w:rPr>
      <w:i/>
      <w:iCs/>
      <w:color w:val="404040" w:themeColor="text1" w:themeTint="BF"/>
    </w:rPr>
  </w:style>
  <w:style w:type="paragraph" w:customStyle="1" w:styleId="3D4EA5CC85DC45E8801D7785C5CAFCEA">
    <w:name w:val="3D4EA5CC85DC45E8801D7785C5CAFCEA"/>
  </w:style>
  <w:style w:type="paragraph" w:customStyle="1" w:styleId="D8F9214CDEA747DA89F15616046A41CC">
    <w:name w:val="D8F9214CDEA747DA89F15616046A41CC"/>
  </w:style>
  <w:style w:type="paragraph" w:customStyle="1" w:styleId="A1A42DB5579C4BA8A8FE84D1B170CFD6">
    <w:name w:val="A1A42DB5579C4BA8A8FE84D1B170CFD6"/>
  </w:style>
  <w:style w:type="paragraph" w:customStyle="1" w:styleId="F14F0070211145B9B09DEB7B9A65A96B">
    <w:name w:val="F14F0070211145B9B09DEB7B9A65A96B"/>
  </w:style>
  <w:style w:type="paragraph" w:customStyle="1" w:styleId="BDC8049CC95A467BBB9E2FA544878B8A">
    <w:name w:val="BDC8049CC95A467BBB9E2FA544878B8A"/>
    <w:rsid w:val="00DA5AF4"/>
  </w:style>
  <w:style w:type="paragraph" w:customStyle="1" w:styleId="91025202FA2443ABBB48823FE3DAE468">
    <w:name w:val="91025202FA2443ABBB48823FE3DAE468"/>
    <w:rsid w:val="00DA5AF4"/>
  </w:style>
  <w:style w:type="paragraph" w:customStyle="1" w:styleId="7164ECC67C1A476DAFC2CEACC0BED575">
    <w:name w:val="7164ECC67C1A476DAFC2CEACC0BED575"/>
    <w:rsid w:val="00FB27F0"/>
  </w:style>
  <w:style w:type="paragraph" w:customStyle="1" w:styleId="C9A23B233E0C4FC98CEA1C5F4079972A">
    <w:name w:val="C9A23B233E0C4FC98CEA1C5F4079972A"/>
    <w:rsid w:val="00FB27F0"/>
  </w:style>
  <w:style w:type="paragraph" w:customStyle="1" w:styleId="E0AFB580674C42B8A37CEC3F5E0184E6">
    <w:name w:val="E0AFB580674C42B8A37CEC3F5E0184E6"/>
    <w:rsid w:val="00FB27F0"/>
  </w:style>
  <w:style w:type="paragraph" w:customStyle="1" w:styleId="B1A472C0F5D54264A46A793901F832C4">
    <w:name w:val="B1A472C0F5D54264A46A793901F832C4"/>
    <w:rsid w:val="00FB27F0"/>
  </w:style>
  <w:style w:type="paragraph" w:customStyle="1" w:styleId="C86B2E6605ED46059B175598F645DC6D">
    <w:name w:val="C86B2E6605ED46059B175598F645DC6D"/>
    <w:rsid w:val="00FB27F0"/>
  </w:style>
  <w:style w:type="paragraph" w:customStyle="1" w:styleId="75BECB5450A84DAB84E7E756AD72FEC2">
    <w:name w:val="75BECB5450A84DAB84E7E756AD72FEC2"/>
    <w:rsid w:val="001D6A58"/>
  </w:style>
  <w:style w:type="paragraph" w:customStyle="1" w:styleId="033ACB65BF1940028BC3C3B0B2450988">
    <w:name w:val="033ACB65BF1940028BC3C3B0B2450988"/>
    <w:rsid w:val="001D6A58"/>
  </w:style>
  <w:style w:type="paragraph" w:customStyle="1" w:styleId="12D3F6E123AA451EB53681657F558026">
    <w:name w:val="12D3F6E123AA451EB53681657F558026"/>
    <w:rsid w:val="001D6A58"/>
  </w:style>
  <w:style w:type="paragraph" w:customStyle="1" w:styleId="240FC6EACA024EDE8B4F8D9514FABC3F">
    <w:name w:val="240FC6EACA024EDE8B4F8D9514FABC3F"/>
    <w:rsid w:val="001D6A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BF224B-AA59-41B2-BA39-212D394A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2</TotalTime>
  <Pages>2</Pages>
  <Words>528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Rodrigues da Silva</dc:creator>
  <cp:keywords/>
  <cp:lastModifiedBy>Alexandre Rodrigues da Silva</cp:lastModifiedBy>
  <cp:revision>3</cp:revision>
  <cp:lastPrinted>2019-10-22T00:41:00Z</cp:lastPrinted>
  <dcterms:created xsi:type="dcterms:W3CDTF">2019-10-22T00:41:00Z</dcterms:created>
  <dcterms:modified xsi:type="dcterms:W3CDTF">2019-10-23T23:55:00Z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